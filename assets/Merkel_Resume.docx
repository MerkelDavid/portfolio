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1F36C" w14:textId="77777777" w:rsidR="00264165" w:rsidRDefault="00264165">
      <w:pPr>
        <w:pStyle w:val="Title"/>
        <w:rPr>
          <w:color w:val="auto"/>
          <w:sz w:val="56"/>
        </w:rPr>
      </w:pPr>
    </w:p>
    <w:sdt>
      <w:sdtPr>
        <w:rPr>
          <w:color w:val="auto"/>
          <w:sz w:val="56"/>
        </w:rPr>
        <w:alias w:val="Author"/>
        <w:tag w:val=""/>
        <w:id w:val="1246310863"/>
        <w:placeholder>
          <w:docPart w:val="89E66680A5D5424785049DD87C2430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EAE2B76" w14:textId="6100CA18" w:rsidR="001F35D0" w:rsidRPr="00520F09" w:rsidRDefault="00520F09">
          <w:pPr>
            <w:pStyle w:val="Title"/>
            <w:rPr>
              <w:color w:val="auto"/>
              <w:sz w:val="56"/>
            </w:rPr>
          </w:pPr>
          <w:r w:rsidRPr="00520F09">
            <w:rPr>
              <w:color w:val="auto"/>
              <w:sz w:val="56"/>
            </w:rPr>
            <w:t>DAVID J. Merkel</w:t>
          </w:r>
        </w:p>
      </w:sdtContent>
    </w:sdt>
    <w:tbl>
      <w:tblPr>
        <w:tblStyle w:val="ResumeTable"/>
        <w:tblW w:w="5165" w:type="pct"/>
        <w:tblLook w:val="04A0" w:firstRow="1" w:lastRow="0" w:firstColumn="1" w:lastColumn="0" w:noHBand="0" w:noVBand="1"/>
        <w:tblDescription w:val="Contact Info"/>
      </w:tblPr>
      <w:tblGrid>
        <w:gridCol w:w="9371"/>
      </w:tblGrid>
      <w:tr w:rsidR="00DC38C2" w:rsidRPr="00DC38C2" w14:paraId="11CB1B9A" w14:textId="77777777" w:rsidTr="00AA3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tcW w:w="5000" w:type="pct"/>
          </w:tcPr>
          <w:p w14:paraId="2AC63AD1" w14:textId="77777777" w:rsidR="00DC38C2" w:rsidRPr="00520F09" w:rsidRDefault="00DC38C2">
            <w:pPr>
              <w:rPr>
                <w:color w:val="auto"/>
                <w:sz w:val="2"/>
              </w:rPr>
            </w:pPr>
          </w:p>
        </w:tc>
      </w:tr>
      <w:tr w:rsidR="00DC38C2" w:rsidRPr="00520F09" w14:paraId="56D1219F" w14:textId="77777777" w:rsidTr="00AD66E3">
        <w:trPr>
          <w:trHeight w:val="369"/>
        </w:trPr>
        <w:tc>
          <w:tcPr>
            <w:tcW w:w="5000" w:type="pct"/>
          </w:tcPr>
          <w:p w14:paraId="37EE94D9" w14:textId="0D49751C" w:rsidR="00DC38C2" w:rsidRPr="00520F09" w:rsidRDefault="00AD66E3" w:rsidP="00A34099">
            <w:pPr>
              <w:pStyle w:val="ContactInfo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1825 East Drexel Avenue Oak Creek WI </w:t>
            </w:r>
            <w:r w:rsidR="00DC38C2" w:rsidRPr="00520F09">
              <w:rPr>
                <w:color w:val="auto"/>
                <w:sz w:val="18"/>
              </w:rPr>
              <w:t>| (1) 414-491-3013 |</w:t>
            </w:r>
            <w:r>
              <w:t>merkel_david@yahoo.com</w:t>
            </w:r>
            <w:r w:rsidRPr="00520F09">
              <w:rPr>
                <w:color w:val="auto"/>
                <w:sz w:val="18"/>
              </w:rPr>
              <w:t xml:space="preserve"> </w:t>
            </w:r>
          </w:p>
        </w:tc>
      </w:tr>
    </w:tbl>
    <w:p w14:paraId="3003B3F8" w14:textId="77777777" w:rsidR="001F35D0" w:rsidRPr="00520F09" w:rsidRDefault="00DC38C2" w:rsidP="00DC38C2">
      <w:pPr>
        <w:rPr>
          <w:color w:val="auto"/>
          <w:sz w:val="24"/>
          <w:szCs w:val="26"/>
        </w:rPr>
      </w:pPr>
      <w:r w:rsidRPr="00520F09">
        <w:rPr>
          <w:color w:val="auto"/>
          <w:sz w:val="24"/>
          <w:szCs w:val="26"/>
        </w:rPr>
        <w:t>SUMMARY</w:t>
      </w:r>
    </w:p>
    <w:tbl>
      <w:tblPr>
        <w:tblStyle w:val="ResumeTable"/>
        <w:tblW w:w="5174" w:type="pct"/>
        <w:tblLook w:val="04A0" w:firstRow="1" w:lastRow="0" w:firstColumn="1" w:lastColumn="0" w:noHBand="0" w:noVBand="1"/>
        <w:tblDescription w:val="Summary"/>
      </w:tblPr>
      <w:tblGrid>
        <w:gridCol w:w="9388"/>
      </w:tblGrid>
      <w:tr w:rsidR="00520F09" w:rsidRPr="00DC38C2" w14:paraId="14B909F5" w14:textId="77777777" w:rsidTr="0052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4"/>
        </w:trPr>
        <w:tc>
          <w:tcPr>
            <w:tcW w:w="5000" w:type="pct"/>
          </w:tcPr>
          <w:p w14:paraId="60F0E61E" w14:textId="77777777" w:rsidR="00520F09" w:rsidRPr="00DC38C2" w:rsidRDefault="00520F09">
            <w:pPr>
              <w:rPr>
                <w:color w:val="auto"/>
              </w:rPr>
            </w:pPr>
          </w:p>
        </w:tc>
      </w:tr>
      <w:tr w:rsidR="00520F09" w:rsidRPr="00520F09" w14:paraId="49EFA497" w14:textId="77777777" w:rsidTr="00520F09">
        <w:trPr>
          <w:trHeight w:val="1133"/>
        </w:trPr>
        <w:tc>
          <w:tcPr>
            <w:tcW w:w="5000" w:type="pct"/>
          </w:tcPr>
          <w:p w14:paraId="6AA4A8E1" w14:textId="41E7E108" w:rsidR="00520F09" w:rsidRPr="00520F09" w:rsidRDefault="00520F09" w:rsidP="00926469">
            <w:pPr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A motivated, ada</w:t>
            </w:r>
            <w:r w:rsidR="00447651">
              <w:rPr>
                <w:color w:val="auto"/>
                <w:sz w:val="18"/>
              </w:rPr>
              <w:t>ptable and responsible Computer science</w:t>
            </w:r>
            <w:r w:rsidRPr="00520F09">
              <w:rPr>
                <w:color w:val="auto"/>
                <w:sz w:val="18"/>
              </w:rPr>
              <w:t xml:space="preserve"> graduate seeking a position in a programming position which will utilize the professional and technical skills developed through past educational experiences in this field. I have a methodical, customer-focused approach to work and a strong drive to learn new languages and techniques.</w:t>
            </w:r>
          </w:p>
        </w:tc>
      </w:tr>
    </w:tbl>
    <w:p w14:paraId="098A216E" w14:textId="77777777" w:rsidR="00DC38C2" w:rsidRPr="00520F09" w:rsidRDefault="004A7059" w:rsidP="004A7059">
      <w:pPr>
        <w:rPr>
          <w:color w:val="auto"/>
          <w:sz w:val="24"/>
          <w:szCs w:val="26"/>
        </w:rPr>
      </w:pPr>
      <w:r w:rsidRPr="00520F09">
        <w:rPr>
          <w:color w:val="auto"/>
          <w:sz w:val="24"/>
          <w:szCs w:val="26"/>
        </w:rPr>
        <w:t>EDUCATION</w:t>
      </w:r>
    </w:p>
    <w:tbl>
      <w:tblPr>
        <w:tblStyle w:val="ResumeTable"/>
        <w:tblW w:w="5240" w:type="pct"/>
        <w:tblLook w:val="04A0" w:firstRow="1" w:lastRow="0" w:firstColumn="1" w:lastColumn="0" w:noHBand="0" w:noVBand="1"/>
        <w:tblDescription w:val="Education"/>
      </w:tblPr>
      <w:tblGrid>
        <w:gridCol w:w="1588"/>
        <w:gridCol w:w="7919"/>
      </w:tblGrid>
      <w:tr w:rsidR="00520F09" w:rsidRPr="00DC38C2" w14:paraId="0E96E7C6" w14:textId="77777777" w:rsidTr="0052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"/>
        </w:trPr>
        <w:tc>
          <w:tcPr>
            <w:tcW w:w="835" w:type="pct"/>
          </w:tcPr>
          <w:p w14:paraId="13313402" w14:textId="77777777" w:rsidR="00DC38C2" w:rsidRPr="00DC38C2" w:rsidRDefault="00DC38C2" w:rsidP="005A5725">
            <w:pPr>
              <w:rPr>
                <w:color w:val="auto"/>
              </w:rPr>
            </w:pPr>
          </w:p>
        </w:tc>
        <w:tc>
          <w:tcPr>
            <w:tcW w:w="4165" w:type="pct"/>
          </w:tcPr>
          <w:p w14:paraId="61A4E94C" w14:textId="77777777" w:rsidR="00DC38C2" w:rsidRPr="00DC38C2" w:rsidRDefault="00DC38C2" w:rsidP="005A5725">
            <w:pPr>
              <w:rPr>
                <w:color w:val="auto"/>
              </w:rPr>
            </w:pPr>
          </w:p>
        </w:tc>
      </w:tr>
      <w:tr w:rsidR="00520F09" w:rsidRPr="00520F09" w14:paraId="5CAC19F7" w14:textId="77777777" w:rsidTr="00520F09">
        <w:trPr>
          <w:trHeight w:val="1872"/>
        </w:trPr>
        <w:tc>
          <w:tcPr>
            <w:tcW w:w="835" w:type="pct"/>
          </w:tcPr>
          <w:p w14:paraId="4E463E44" w14:textId="77777777" w:rsidR="00DC38C2" w:rsidRPr="00520F09" w:rsidRDefault="00DC38C2" w:rsidP="005A5725">
            <w:pPr>
              <w:pStyle w:val="Date"/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Fall 2012- Present</w:t>
            </w:r>
          </w:p>
          <w:p w14:paraId="77CF9E67" w14:textId="77777777" w:rsidR="00DC38C2" w:rsidRPr="00520F09" w:rsidRDefault="00DC38C2" w:rsidP="005A5725">
            <w:pPr>
              <w:rPr>
                <w:color w:val="auto"/>
                <w:sz w:val="18"/>
              </w:rPr>
            </w:pPr>
          </w:p>
        </w:tc>
        <w:tc>
          <w:tcPr>
            <w:tcW w:w="4165" w:type="pct"/>
          </w:tcPr>
          <w:p w14:paraId="72FCBE3D" w14:textId="77777777" w:rsidR="00DC38C2" w:rsidRPr="00520F09" w:rsidRDefault="00DC38C2" w:rsidP="005A5725">
            <w:pPr>
              <w:pStyle w:val="Subsection"/>
              <w:rPr>
                <w:rStyle w:val="Emphasis"/>
                <w:b/>
                <w:i w:val="0"/>
                <w:color w:val="auto"/>
                <w:sz w:val="18"/>
              </w:rPr>
            </w:pPr>
            <w:r w:rsidRPr="00520F09">
              <w:rPr>
                <w:rStyle w:val="Emphasis"/>
                <w:b/>
                <w:i w:val="0"/>
                <w:color w:val="auto"/>
                <w:sz w:val="18"/>
              </w:rPr>
              <w:t>University of Wisconsin – Whitewater</w:t>
            </w:r>
          </w:p>
          <w:p w14:paraId="651B2EDB" w14:textId="77777777" w:rsidR="00DC38C2" w:rsidRPr="00520F09" w:rsidRDefault="00DC38C2" w:rsidP="005A5725">
            <w:pPr>
              <w:pStyle w:val="Subsection"/>
              <w:rPr>
                <w:rStyle w:val="Emphasis"/>
                <w:b/>
                <w:i w:val="0"/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 xml:space="preserve"> Computer Science Major with Minor in Media Arts and Game Development</w:t>
            </w:r>
            <w:r w:rsidRPr="00520F09">
              <w:rPr>
                <w:rStyle w:val="Emphasis"/>
                <w:color w:val="auto"/>
                <w:sz w:val="18"/>
              </w:rPr>
              <w:t xml:space="preserve"> </w:t>
            </w:r>
          </w:p>
          <w:p w14:paraId="5EE17BC5" w14:textId="64C54EAD" w:rsidR="00DC38C2" w:rsidRPr="00520F09" w:rsidRDefault="00DC38C2" w:rsidP="005A5725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color w:val="auto"/>
                <w:sz w:val="18"/>
              </w:rPr>
            </w:pPr>
            <w:r w:rsidRPr="00520F09">
              <w:rPr>
                <w:rStyle w:val="Emphasis"/>
                <w:i w:val="0"/>
                <w:color w:val="auto"/>
                <w:sz w:val="18"/>
              </w:rPr>
              <w:t>Cumulative</w:t>
            </w:r>
            <w:r w:rsidR="00AD66E3">
              <w:rPr>
                <w:rStyle w:val="Emphasis"/>
                <w:i w:val="0"/>
                <w:color w:val="auto"/>
                <w:sz w:val="18"/>
              </w:rPr>
              <w:t xml:space="preserve"> GPA 3.440</w:t>
            </w:r>
          </w:p>
          <w:p w14:paraId="7445EB62" w14:textId="3CFF85F1" w:rsidR="00E2582D" w:rsidRPr="00520F09" w:rsidRDefault="00AD66E3" w:rsidP="005A5725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color w:val="auto"/>
                <w:sz w:val="18"/>
              </w:rPr>
            </w:pPr>
            <w:r>
              <w:rPr>
                <w:rStyle w:val="Emphasis"/>
                <w:i w:val="0"/>
                <w:color w:val="auto"/>
                <w:sz w:val="18"/>
              </w:rPr>
              <w:t>GPA within major 3.498</w:t>
            </w:r>
          </w:p>
          <w:p w14:paraId="0B562A35" w14:textId="1515DB45" w:rsidR="00DC38C2" w:rsidRPr="00520F09" w:rsidRDefault="00AD66E3" w:rsidP="005A5725">
            <w:pPr>
              <w:pStyle w:val="Subsection"/>
              <w:numPr>
                <w:ilvl w:val="0"/>
                <w:numId w:val="6"/>
              </w:numPr>
              <w:rPr>
                <w:rStyle w:val="Emphasis"/>
                <w:i w:val="0"/>
                <w:color w:val="auto"/>
                <w:sz w:val="18"/>
              </w:rPr>
            </w:pPr>
            <w:r>
              <w:rPr>
                <w:rStyle w:val="Emphasis"/>
                <w:i w:val="0"/>
                <w:color w:val="auto"/>
                <w:sz w:val="18"/>
              </w:rPr>
              <w:t>Graduated Cum Laude</w:t>
            </w:r>
            <w:r w:rsidR="00447651">
              <w:rPr>
                <w:rStyle w:val="Emphasis"/>
                <w:i w:val="0"/>
                <w:color w:val="auto"/>
                <w:sz w:val="18"/>
              </w:rPr>
              <w:t>: May 2017</w:t>
            </w:r>
          </w:p>
          <w:p w14:paraId="039DED7A" w14:textId="4613E6CD" w:rsidR="00DC38C2" w:rsidRPr="00520F09" w:rsidRDefault="00DC38C2" w:rsidP="005A5725">
            <w:pPr>
              <w:pStyle w:val="Subsection"/>
              <w:numPr>
                <w:ilvl w:val="0"/>
                <w:numId w:val="6"/>
              </w:numPr>
              <w:rPr>
                <w:iCs/>
                <w:color w:val="auto"/>
                <w:sz w:val="18"/>
              </w:rPr>
            </w:pPr>
            <w:r w:rsidRPr="00520F09">
              <w:rPr>
                <w:rStyle w:val="Emphasis"/>
                <w:i w:val="0"/>
                <w:color w:val="auto"/>
                <w:sz w:val="18"/>
              </w:rPr>
              <w:t>Awarded spot on the Dean’s List spring</w:t>
            </w:r>
            <w:r w:rsidR="00447651">
              <w:rPr>
                <w:rStyle w:val="Emphasis"/>
                <w:i w:val="0"/>
                <w:color w:val="auto"/>
                <w:sz w:val="18"/>
              </w:rPr>
              <w:t xml:space="preserve"> &amp; fall</w:t>
            </w:r>
            <w:r w:rsidRPr="00520F09">
              <w:rPr>
                <w:rStyle w:val="Emphasis"/>
                <w:i w:val="0"/>
                <w:color w:val="auto"/>
                <w:sz w:val="18"/>
              </w:rPr>
              <w:t xml:space="preserve"> 2015</w:t>
            </w:r>
            <w:r w:rsidR="00AD66E3">
              <w:rPr>
                <w:rStyle w:val="Emphasis"/>
                <w:i w:val="0"/>
                <w:color w:val="auto"/>
                <w:sz w:val="18"/>
              </w:rPr>
              <w:t>-2017</w:t>
            </w:r>
            <w:r w:rsidRPr="00520F09">
              <w:rPr>
                <w:rStyle w:val="Emphasis"/>
                <w:i w:val="0"/>
                <w:color w:val="auto"/>
                <w:sz w:val="18"/>
              </w:rPr>
              <w:t xml:space="preserve"> semester</w:t>
            </w:r>
            <w:r w:rsidR="00447651">
              <w:rPr>
                <w:rStyle w:val="Emphasis"/>
                <w:i w:val="0"/>
                <w:color w:val="auto"/>
                <w:sz w:val="18"/>
              </w:rPr>
              <w:t>s</w:t>
            </w:r>
            <w:r w:rsidRPr="00520F09">
              <w:rPr>
                <w:b/>
                <w:iCs/>
                <w:color w:val="auto"/>
                <w:sz w:val="18"/>
              </w:rPr>
              <w:t xml:space="preserve"> </w:t>
            </w:r>
          </w:p>
        </w:tc>
      </w:tr>
    </w:tbl>
    <w:p w14:paraId="516CFEDB" w14:textId="4CD24766" w:rsidR="00DC38C2" w:rsidRPr="00520F09" w:rsidRDefault="005A5725" w:rsidP="005A5725">
      <w:pPr>
        <w:rPr>
          <w:color w:val="auto"/>
          <w:sz w:val="24"/>
          <w:szCs w:val="26"/>
        </w:rPr>
      </w:pPr>
      <w:r w:rsidRPr="00520F09">
        <w:rPr>
          <w:color w:val="auto"/>
          <w:sz w:val="24"/>
          <w:szCs w:val="26"/>
        </w:rPr>
        <w:t>EXPERIENCE</w:t>
      </w:r>
    </w:p>
    <w:tbl>
      <w:tblPr>
        <w:tblStyle w:val="ResumeTable"/>
        <w:tblW w:w="5206" w:type="pct"/>
        <w:tblLook w:val="04A0" w:firstRow="1" w:lastRow="0" w:firstColumn="1" w:lastColumn="0" w:noHBand="0" w:noVBand="1"/>
        <w:tblDescription w:val="Experience"/>
      </w:tblPr>
      <w:tblGrid>
        <w:gridCol w:w="1725"/>
        <w:gridCol w:w="7721"/>
      </w:tblGrid>
      <w:tr w:rsidR="00DC38C2" w:rsidRPr="00DC38C2" w14:paraId="6E0969B4" w14:textId="77777777" w:rsidTr="0052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9"/>
        </w:trPr>
        <w:tc>
          <w:tcPr>
            <w:tcW w:w="913" w:type="pct"/>
          </w:tcPr>
          <w:p w14:paraId="5D7A0780" w14:textId="77777777" w:rsidR="00DC38C2" w:rsidRPr="00DC38C2" w:rsidRDefault="00DC38C2" w:rsidP="005A5725">
            <w:pPr>
              <w:rPr>
                <w:color w:val="auto"/>
              </w:rPr>
            </w:pPr>
          </w:p>
        </w:tc>
        <w:tc>
          <w:tcPr>
            <w:tcW w:w="4087" w:type="pct"/>
          </w:tcPr>
          <w:p w14:paraId="2D7EA194" w14:textId="77777777" w:rsidR="00DC38C2" w:rsidRPr="00DC38C2" w:rsidRDefault="00DC38C2" w:rsidP="005A5725">
            <w:pPr>
              <w:rPr>
                <w:color w:val="auto"/>
              </w:rPr>
            </w:pPr>
          </w:p>
        </w:tc>
      </w:tr>
      <w:tr w:rsidR="00DC38C2" w:rsidRPr="00520F09" w14:paraId="6459BFFF" w14:textId="77777777" w:rsidTr="00520F09">
        <w:trPr>
          <w:trHeight w:val="2313"/>
        </w:trPr>
        <w:tc>
          <w:tcPr>
            <w:tcW w:w="913" w:type="pct"/>
          </w:tcPr>
          <w:p w14:paraId="7A290E68" w14:textId="77777777" w:rsidR="00DC38C2" w:rsidRPr="00520F09" w:rsidRDefault="00DC38C2" w:rsidP="005A5725">
            <w:pPr>
              <w:pStyle w:val="Date"/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May 2012-</w:t>
            </w:r>
          </w:p>
          <w:p w14:paraId="141A9AE7" w14:textId="77777777" w:rsidR="00DC38C2" w:rsidRPr="00520F09" w:rsidRDefault="00DC38C2" w:rsidP="005A5725">
            <w:pPr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Current</w:t>
            </w:r>
          </w:p>
          <w:p w14:paraId="2012732F" w14:textId="77777777" w:rsidR="00DC38C2" w:rsidRPr="00520F09" w:rsidRDefault="00DC38C2" w:rsidP="005A5725">
            <w:pPr>
              <w:rPr>
                <w:color w:val="auto"/>
                <w:sz w:val="18"/>
              </w:rPr>
            </w:pPr>
          </w:p>
          <w:p w14:paraId="18433110" w14:textId="77777777" w:rsidR="00520F09" w:rsidRPr="00520F09" w:rsidRDefault="00520F09" w:rsidP="005A5725">
            <w:pPr>
              <w:rPr>
                <w:color w:val="auto"/>
                <w:sz w:val="18"/>
              </w:rPr>
            </w:pPr>
          </w:p>
          <w:p w14:paraId="7ED99B80" w14:textId="77777777" w:rsidR="00DC38C2" w:rsidRPr="00520F09" w:rsidRDefault="00DC38C2" w:rsidP="005A5725">
            <w:pPr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June 2009-</w:t>
            </w:r>
          </w:p>
          <w:p w14:paraId="7D2F7E00" w14:textId="77777777" w:rsidR="00DC38C2" w:rsidRPr="00520F09" w:rsidRDefault="00DC38C2" w:rsidP="005A5725">
            <w:pPr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May 2012</w:t>
            </w:r>
          </w:p>
        </w:tc>
        <w:tc>
          <w:tcPr>
            <w:tcW w:w="4087" w:type="pct"/>
          </w:tcPr>
          <w:p w14:paraId="2201B39F" w14:textId="378C09E4" w:rsidR="00DC38C2" w:rsidRPr="00520F09" w:rsidRDefault="00520F09" w:rsidP="005A5725">
            <w:pPr>
              <w:pStyle w:val="Subsection"/>
              <w:rPr>
                <w:color w:val="auto"/>
                <w:sz w:val="18"/>
              </w:rPr>
            </w:pPr>
            <w:r w:rsidRPr="00520F09">
              <w:rPr>
                <w:b/>
                <w:color w:val="auto"/>
                <w:sz w:val="18"/>
              </w:rPr>
              <w:t>Grounds Crew/ H</w:t>
            </w:r>
            <w:r w:rsidR="00DC38C2" w:rsidRPr="00520F09">
              <w:rPr>
                <w:b/>
                <w:color w:val="auto"/>
                <w:sz w:val="18"/>
              </w:rPr>
              <w:t xml:space="preserve">ead Floor </w:t>
            </w:r>
            <w:proofErr w:type="gramStart"/>
            <w:r w:rsidR="00DC38C2" w:rsidRPr="00520F09">
              <w:rPr>
                <w:b/>
                <w:color w:val="auto"/>
                <w:sz w:val="18"/>
              </w:rPr>
              <w:t>Polisher</w:t>
            </w:r>
            <w:r>
              <w:rPr>
                <w:color w:val="auto"/>
                <w:sz w:val="18"/>
              </w:rPr>
              <w:t>,</w:t>
            </w:r>
            <w:r w:rsidR="00DC38C2" w:rsidRPr="00520F09">
              <w:rPr>
                <w:color w:val="auto"/>
                <w:sz w:val="18"/>
              </w:rPr>
              <w:t>  </w:t>
            </w:r>
            <w:r w:rsidR="00DC38C2" w:rsidRPr="00520F09">
              <w:rPr>
                <w:rStyle w:val="Emphasis"/>
                <w:color w:val="auto"/>
                <w:sz w:val="18"/>
              </w:rPr>
              <w:t>Cudahy</w:t>
            </w:r>
            <w:proofErr w:type="gramEnd"/>
            <w:r w:rsidR="00DC38C2" w:rsidRPr="00520F09">
              <w:rPr>
                <w:rStyle w:val="Emphasis"/>
                <w:color w:val="auto"/>
                <w:sz w:val="18"/>
              </w:rPr>
              <w:t xml:space="preserve"> School District</w:t>
            </w:r>
          </w:p>
          <w:p w14:paraId="3654AAB6" w14:textId="77777777" w:rsidR="00DC38C2" w:rsidRPr="00520F09" w:rsidRDefault="00DC38C2" w:rsidP="005A5725">
            <w:pPr>
              <w:pStyle w:val="ListBullet"/>
              <w:numPr>
                <w:ilvl w:val="0"/>
                <w:numId w:val="9"/>
              </w:numPr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In charge of teaching and heading a team of employees each year</w:t>
            </w:r>
          </w:p>
          <w:p w14:paraId="6C437238" w14:textId="5E9BC0E0" w:rsidR="00DC38C2" w:rsidRPr="00520F09" w:rsidRDefault="00DC38C2" w:rsidP="00520F09">
            <w:pPr>
              <w:pStyle w:val="ListBullet"/>
              <w:numPr>
                <w:ilvl w:val="0"/>
                <w:numId w:val="9"/>
              </w:numPr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In charge of communicating with multiple schools and management and organizing work accordingly</w:t>
            </w:r>
          </w:p>
          <w:p w14:paraId="7281B7D7" w14:textId="77777777" w:rsidR="00DC38C2" w:rsidRPr="00520F09" w:rsidRDefault="00DC38C2" w:rsidP="005A5725">
            <w:pPr>
              <w:pStyle w:val="ListBullet"/>
              <w:numPr>
                <w:ilvl w:val="0"/>
                <w:numId w:val="0"/>
              </w:numPr>
              <w:rPr>
                <w:color w:val="auto"/>
                <w:sz w:val="18"/>
              </w:rPr>
            </w:pPr>
            <w:r w:rsidRPr="00520F09">
              <w:rPr>
                <w:b/>
                <w:color w:val="auto"/>
                <w:sz w:val="18"/>
              </w:rPr>
              <w:t xml:space="preserve">Dishwasher, </w:t>
            </w:r>
            <w:proofErr w:type="spellStart"/>
            <w:r w:rsidRPr="00520F09">
              <w:rPr>
                <w:i/>
                <w:color w:val="auto"/>
                <w:sz w:val="18"/>
              </w:rPr>
              <w:t>Southwoods</w:t>
            </w:r>
            <w:proofErr w:type="spellEnd"/>
            <w:r w:rsidRPr="00520F09">
              <w:rPr>
                <w:i/>
                <w:color w:val="auto"/>
                <w:sz w:val="18"/>
              </w:rPr>
              <w:t xml:space="preserve"> Restaurant</w:t>
            </w:r>
          </w:p>
          <w:p w14:paraId="4B97D1FB" w14:textId="3A14AE5E" w:rsidR="00E2582D" w:rsidRPr="00520F09" w:rsidRDefault="005A5725" w:rsidP="00E2582D">
            <w:pPr>
              <w:pStyle w:val="ListBullet"/>
              <w:numPr>
                <w:ilvl w:val="0"/>
                <w:numId w:val="10"/>
              </w:numPr>
              <w:spacing w:after="0"/>
              <w:rPr>
                <w:b/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D</w:t>
            </w:r>
            <w:r w:rsidR="00E2582D" w:rsidRPr="00520F09">
              <w:rPr>
                <w:color w:val="auto"/>
                <w:sz w:val="18"/>
              </w:rPr>
              <w:t>id various tasks such as cleaning tables, organizing cooking equipment, food prep, and washing dishes</w:t>
            </w:r>
          </w:p>
          <w:p w14:paraId="7576A9B7" w14:textId="77777777" w:rsidR="00DC38C2" w:rsidRPr="00520F09" w:rsidRDefault="00DC38C2" w:rsidP="005A5725">
            <w:pPr>
              <w:pStyle w:val="ListBullet"/>
              <w:numPr>
                <w:ilvl w:val="0"/>
                <w:numId w:val="0"/>
              </w:numPr>
              <w:rPr>
                <w:color w:val="auto"/>
                <w:sz w:val="18"/>
              </w:rPr>
            </w:pPr>
          </w:p>
        </w:tc>
      </w:tr>
    </w:tbl>
    <w:p w14:paraId="622796D7" w14:textId="450D085D" w:rsidR="001F35D0" w:rsidRPr="00520F09" w:rsidRDefault="00520F09" w:rsidP="005A5725">
      <w:pPr>
        <w:rPr>
          <w:color w:val="auto"/>
          <w:sz w:val="24"/>
          <w:szCs w:val="26"/>
        </w:rPr>
      </w:pPr>
      <w:r>
        <w:rPr>
          <w:noProof/>
          <w:color w:val="auto"/>
          <w:sz w:val="24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6BED0" wp14:editId="716335CB">
                <wp:simplePos x="0" y="0"/>
                <wp:positionH relativeFrom="margin">
                  <wp:posOffset>-15240</wp:posOffset>
                </wp:positionH>
                <wp:positionV relativeFrom="paragraph">
                  <wp:posOffset>191134</wp:posOffset>
                </wp:positionV>
                <wp:extent cx="60102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8DF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5.05pt" to="472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" strokecolor="#b2b2b2 [3205]" strokeweight=".5pt">
                <v:stroke joinstyle="miter"/>
                <w10:wrap anchorx="margin"/>
              </v:line>
            </w:pict>
          </mc:Fallback>
        </mc:AlternateContent>
      </w:r>
      <w:r w:rsidR="005A5725" w:rsidRPr="00520F09">
        <w:rPr>
          <w:color w:val="auto"/>
          <w:sz w:val="24"/>
          <w:szCs w:val="26"/>
        </w:rPr>
        <w:t>SKILLS</w:t>
      </w:r>
    </w:p>
    <w:p w14:paraId="7AB5695F" w14:textId="77777777" w:rsidR="005A5725" w:rsidRDefault="005A5725" w:rsidP="005A5725">
      <w:pPr>
        <w:pStyle w:val="ListBullet"/>
        <w:rPr>
          <w:color w:val="auto"/>
        </w:rPr>
        <w:sectPr w:rsidR="005A5725">
          <w:footerReference w:type="default" r:id="rId8"/>
          <w:pgSz w:w="12240" w:h="15840"/>
          <w:pgMar w:top="1080" w:right="1584" w:bottom="1080" w:left="1584" w:header="720" w:footer="720" w:gutter="0"/>
          <w:cols w:space="720"/>
          <w:titlePg/>
          <w:docGrid w:linePitch="360"/>
        </w:sectPr>
      </w:pPr>
    </w:p>
    <w:p w14:paraId="23C9FAB2" w14:textId="44A14A8A" w:rsidR="005A5725" w:rsidRPr="005A5725" w:rsidRDefault="005A5725" w:rsidP="005A5725">
      <w:pPr>
        <w:pStyle w:val="ListBullet"/>
        <w:rPr>
          <w:color w:val="auto"/>
        </w:rPr>
      </w:pPr>
      <w:r w:rsidRPr="005A5725">
        <w:rPr>
          <w:color w:val="auto"/>
        </w:rPr>
        <w:t>Works well in a team</w:t>
      </w:r>
    </w:p>
    <w:p w14:paraId="7CF25846" w14:textId="3CD3532C" w:rsidR="005A5725" w:rsidRPr="005A5725" w:rsidRDefault="005A5725" w:rsidP="005A5725">
      <w:pPr>
        <w:pStyle w:val="ListBullet"/>
        <w:rPr>
          <w:color w:val="auto"/>
        </w:rPr>
      </w:pPr>
      <w:r w:rsidRPr="005A5725">
        <w:rPr>
          <w:color w:val="auto"/>
        </w:rPr>
        <w:t>Willing to learn new skills and ideas</w:t>
      </w:r>
    </w:p>
    <w:p w14:paraId="29C6706A" w14:textId="05CE587E" w:rsidR="005A5725" w:rsidRPr="005A5725" w:rsidRDefault="005A5725" w:rsidP="005A5725">
      <w:pPr>
        <w:pStyle w:val="ListBullet"/>
        <w:rPr>
          <w:color w:val="auto"/>
        </w:rPr>
      </w:pPr>
      <w:r w:rsidRPr="005A5725">
        <w:rPr>
          <w:color w:val="auto"/>
        </w:rPr>
        <w:t>Effective communicator</w:t>
      </w:r>
    </w:p>
    <w:p w14:paraId="122A8F76" w14:textId="19AD00A6" w:rsidR="005A5725" w:rsidRPr="005A5725" w:rsidRDefault="000E29F2" w:rsidP="005A5725">
      <w:pPr>
        <w:pStyle w:val="ListBullet"/>
        <w:rPr>
          <w:color w:val="auto"/>
        </w:rPr>
      </w:pPr>
      <w:r>
        <w:rPr>
          <w:color w:val="auto"/>
        </w:rPr>
        <w:t xml:space="preserve">Familiar with </w:t>
      </w:r>
      <w:proofErr w:type="spellStart"/>
      <w:r>
        <w:rPr>
          <w:color w:val="auto"/>
        </w:rPr>
        <w:t>g</w:t>
      </w:r>
      <w:bookmarkStart w:id="0" w:name="_GoBack"/>
      <w:bookmarkEnd w:id="0"/>
      <w:r>
        <w:rPr>
          <w:color w:val="auto"/>
        </w:rPr>
        <w:t>ithub</w:t>
      </w:r>
      <w:proofErr w:type="spellEnd"/>
      <w:r>
        <w:rPr>
          <w:color w:val="auto"/>
        </w:rPr>
        <w:t xml:space="preserve"> and agile development</w:t>
      </w:r>
    </w:p>
    <w:p w14:paraId="58259D35" w14:textId="1B612C9E" w:rsidR="005A5725" w:rsidRPr="005A5725" w:rsidRDefault="005A5725" w:rsidP="005A5725">
      <w:pPr>
        <w:pStyle w:val="ListBullet"/>
        <w:numPr>
          <w:ilvl w:val="0"/>
          <w:numId w:val="0"/>
        </w:numPr>
        <w:ind w:left="202" w:hanging="101"/>
        <w:rPr>
          <w:color w:val="auto"/>
        </w:rPr>
      </w:pPr>
      <w:r w:rsidRPr="005A5725">
        <w:rPr>
          <w:color w:val="auto"/>
        </w:rPr>
        <w:t>Languages</w:t>
      </w:r>
    </w:p>
    <w:p w14:paraId="02CA0652" w14:textId="52094E01" w:rsidR="005A5725" w:rsidRDefault="005A5725" w:rsidP="005A5725">
      <w:pPr>
        <w:pStyle w:val="ListBullet"/>
        <w:rPr>
          <w:color w:val="auto"/>
        </w:rPr>
      </w:pPr>
      <w:r w:rsidRPr="005A5725">
        <w:rPr>
          <w:color w:val="auto"/>
        </w:rPr>
        <w:t>Experienced in</w:t>
      </w:r>
      <w:r w:rsidR="007F14E8">
        <w:rPr>
          <w:color w:val="auto"/>
        </w:rPr>
        <w:t xml:space="preserve"> Linux,</w:t>
      </w:r>
      <w:r w:rsidRPr="005A5725">
        <w:rPr>
          <w:color w:val="auto"/>
        </w:rPr>
        <w:t xml:space="preserve"> C++, CSS, JavaScript, </w:t>
      </w:r>
      <w:proofErr w:type="spellStart"/>
      <w:proofErr w:type="gramStart"/>
      <w:r w:rsidR="00DE0A27">
        <w:rPr>
          <w:color w:val="auto"/>
        </w:rPr>
        <w:t>JQuery,</w:t>
      </w:r>
      <w:r w:rsidRPr="005A5725">
        <w:rPr>
          <w:color w:val="auto"/>
        </w:rPr>
        <w:t>HTML</w:t>
      </w:r>
      <w:proofErr w:type="spellEnd"/>
      <w:proofErr w:type="gramEnd"/>
      <w:r w:rsidRPr="005A5725">
        <w:rPr>
          <w:color w:val="auto"/>
        </w:rPr>
        <w:t xml:space="preserve">, </w:t>
      </w:r>
      <w:r w:rsidR="00DE0A27">
        <w:rPr>
          <w:color w:val="auto"/>
        </w:rPr>
        <w:t>PHP</w:t>
      </w:r>
      <w:r w:rsidR="00E60B3B">
        <w:rPr>
          <w:color w:val="auto"/>
        </w:rPr>
        <w:t xml:space="preserve"> </w:t>
      </w:r>
      <w:r w:rsidR="00DE0A27">
        <w:rPr>
          <w:color w:val="auto"/>
        </w:rPr>
        <w:t>,</w:t>
      </w:r>
      <w:r w:rsidR="00E60B3B">
        <w:rPr>
          <w:color w:val="auto"/>
        </w:rPr>
        <w:t xml:space="preserve"> MySQL </w:t>
      </w:r>
      <w:r w:rsidR="00DE0A27">
        <w:rPr>
          <w:color w:val="auto"/>
        </w:rPr>
        <w:t>,</w:t>
      </w:r>
      <w:r w:rsidR="00E60B3B">
        <w:rPr>
          <w:color w:val="auto"/>
        </w:rPr>
        <w:t xml:space="preserve">AngularJS </w:t>
      </w:r>
      <w:r w:rsidRPr="005A5725">
        <w:rPr>
          <w:color w:val="auto"/>
        </w:rPr>
        <w:t>and MIIPS</w:t>
      </w:r>
      <w:r w:rsidR="00DE0A27">
        <w:rPr>
          <w:color w:val="auto"/>
        </w:rPr>
        <w:t xml:space="preserve"> assembly language</w:t>
      </w:r>
    </w:p>
    <w:p w14:paraId="1FBAF1A9" w14:textId="1C4BF997" w:rsidR="00E60B3B" w:rsidRPr="00E60B3B" w:rsidRDefault="00E60B3B" w:rsidP="00AD66E3">
      <w:pPr>
        <w:pStyle w:val="ListBullet"/>
        <w:numPr>
          <w:ilvl w:val="0"/>
          <w:numId w:val="0"/>
        </w:numPr>
        <w:ind w:left="202"/>
        <w:rPr>
          <w:color w:val="auto"/>
        </w:rPr>
      </w:pPr>
      <w:r>
        <w:rPr>
          <w:color w:val="auto"/>
        </w:rPr>
        <w:t xml:space="preserve">Two years of experience in web development (JavaScript, </w:t>
      </w:r>
      <w:proofErr w:type="spellStart"/>
      <w:r>
        <w:rPr>
          <w:color w:val="auto"/>
        </w:rPr>
        <w:t>PhP</w:t>
      </w:r>
      <w:proofErr w:type="spellEnd"/>
      <w:r>
        <w:rPr>
          <w:color w:val="auto"/>
        </w:rPr>
        <w:t xml:space="preserve">, MySQL, and </w:t>
      </w:r>
      <w:proofErr w:type="spellStart"/>
      <w:r>
        <w:rPr>
          <w:color w:val="auto"/>
        </w:rPr>
        <w:t>angularJS</w:t>
      </w:r>
      <w:proofErr w:type="spellEnd"/>
      <w:r>
        <w:rPr>
          <w:color w:val="auto"/>
        </w:rPr>
        <w:t>)</w:t>
      </w:r>
    </w:p>
    <w:p w14:paraId="5AB37BC7" w14:textId="4FEE5554" w:rsidR="005A5725" w:rsidRPr="005A5725" w:rsidRDefault="005A5725" w:rsidP="005A5725">
      <w:pPr>
        <w:pStyle w:val="ListBullet"/>
        <w:numPr>
          <w:ilvl w:val="0"/>
          <w:numId w:val="0"/>
        </w:numPr>
        <w:ind w:left="202" w:hanging="101"/>
        <w:rPr>
          <w:color w:val="auto"/>
        </w:rPr>
      </w:pPr>
      <w:r w:rsidRPr="005A5725">
        <w:rPr>
          <w:color w:val="auto"/>
        </w:rPr>
        <w:t>Software</w:t>
      </w:r>
    </w:p>
    <w:p w14:paraId="75C96546" w14:textId="77777777" w:rsidR="005A5725" w:rsidRPr="005A5725" w:rsidRDefault="005A5725" w:rsidP="005A5725">
      <w:pPr>
        <w:pStyle w:val="ListBullet"/>
        <w:rPr>
          <w:color w:val="auto"/>
        </w:rPr>
      </w:pPr>
      <w:r w:rsidRPr="005A5725">
        <w:rPr>
          <w:color w:val="auto"/>
        </w:rPr>
        <w:t xml:space="preserve">Microsoft certified in Word, PowerPoint, and Excel  </w:t>
      </w:r>
    </w:p>
    <w:p w14:paraId="4A3F2531" w14:textId="77777777" w:rsidR="005A5725" w:rsidRPr="005A5725" w:rsidRDefault="005A5725" w:rsidP="005A5725">
      <w:pPr>
        <w:pStyle w:val="ListBullet"/>
        <w:rPr>
          <w:color w:val="auto"/>
        </w:rPr>
      </w:pPr>
      <w:r w:rsidRPr="005A5725">
        <w:rPr>
          <w:color w:val="auto"/>
        </w:rPr>
        <w:t>Experienced in Microsoft Access, Processing, and Visual Basic</w:t>
      </w:r>
    </w:p>
    <w:p w14:paraId="19154768" w14:textId="65A89BD2" w:rsidR="005A5725" w:rsidRPr="00520F09" w:rsidRDefault="005A5725" w:rsidP="00520F09">
      <w:pPr>
        <w:pStyle w:val="ListBullet"/>
        <w:rPr>
          <w:color w:val="auto"/>
        </w:rPr>
        <w:sectPr w:rsidR="005A5725" w:rsidRPr="00520F09" w:rsidSect="005A5725">
          <w:type w:val="continuous"/>
          <w:pgSz w:w="12240" w:h="15840"/>
          <w:pgMar w:top="1080" w:right="1584" w:bottom="1080" w:left="1584" w:header="720" w:footer="720" w:gutter="0"/>
          <w:cols w:num="2" w:space="720"/>
          <w:titlePg/>
          <w:docGrid w:linePitch="360"/>
        </w:sectPr>
      </w:pPr>
      <w:r w:rsidRPr="005A5725">
        <w:rPr>
          <w:color w:val="auto"/>
        </w:rPr>
        <w:t xml:space="preserve">Proficient in Adobe </w:t>
      </w:r>
      <w:r w:rsidR="00DE0A27">
        <w:rPr>
          <w:color w:val="auto"/>
        </w:rPr>
        <w:t xml:space="preserve">Photoshop, Audition, </w:t>
      </w:r>
      <w:r w:rsidR="00520F09">
        <w:rPr>
          <w:color w:val="auto"/>
        </w:rPr>
        <w:t>Illustrator</w:t>
      </w:r>
      <w:r w:rsidR="00AD66E3">
        <w:rPr>
          <w:color w:val="auto"/>
        </w:rPr>
        <w:t xml:space="preserve">, </w:t>
      </w:r>
      <w:r w:rsidR="00DE0A27">
        <w:rPr>
          <w:color w:val="auto"/>
        </w:rPr>
        <w:t>and Flash</w:t>
      </w:r>
    </w:p>
    <w:p w14:paraId="324984A1" w14:textId="77777777" w:rsidR="00DE0A27" w:rsidRDefault="00DE0A27" w:rsidP="0011118A">
      <w:pPr>
        <w:spacing w:before="640" w:after="0" w:line="216" w:lineRule="auto"/>
        <w:rPr>
          <w:rFonts w:asciiTheme="majorHAnsi" w:eastAsiaTheme="majorEastAsia" w:hAnsiTheme="majorHAnsi" w:cstheme="majorBidi"/>
          <w:caps/>
          <w:color w:val="auto"/>
          <w:sz w:val="24"/>
        </w:rPr>
      </w:pPr>
    </w:p>
    <w:p w14:paraId="2BA5C88D" w14:textId="1C98482A" w:rsidR="0011118A" w:rsidRPr="00520F09" w:rsidRDefault="005A5725" w:rsidP="0011118A">
      <w:pPr>
        <w:spacing w:before="640" w:after="0" w:line="216" w:lineRule="auto"/>
        <w:rPr>
          <w:rFonts w:asciiTheme="majorHAnsi" w:eastAsiaTheme="majorEastAsia" w:hAnsiTheme="majorHAnsi" w:cstheme="majorBidi"/>
          <w:caps/>
          <w:color w:val="auto"/>
          <w:sz w:val="24"/>
        </w:rPr>
      </w:pPr>
      <w:r w:rsidRPr="00520F09">
        <w:rPr>
          <w:rFonts w:asciiTheme="majorHAnsi" w:eastAsiaTheme="majorEastAsia" w:hAnsiTheme="majorHAnsi" w:cstheme="majorBidi"/>
          <w:caps/>
          <w:color w:val="auto"/>
          <w:sz w:val="24"/>
        </w:rPr>
        <w:lastRenderedPageBreak/>
        <w:t>ORGANIZATIONS</w:t>
      </w:r>
    </w:p>
    <w:tbl>
      <w:tblPr>
        <w:tblStyle w:val="ResumeTable1"/>
        <w:tblW w:w="5275" w:type="pct"/>
        <w:tblLook w:val="04A0" w:firstRow="1" w:lastRow="0" w:firstColumn="1" w:lastColumn="0" w:noHBand="0" w:noVBand="1"/>
        <w:tblDescription w:val="Education"/>
      </w:tblPr>
      <w:tblGrid>
        <w:gridCol w:w="9571"/>
      </w:tblGrid>
      <w:tr w:rsidR="00DC38C2" w:rsidRPr="00DC38C2" w14:paraId="5F84BC23" w14:textId="77777777" w:rsidTr="00C93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0"/>
        </w:trPr>
        <w:tc>
          <w:tcPr>
            <w:tcW w:w="5000" w:type="pct"/>
          </w:tcPr>
          <w:p w14:paraId="120B889D" w14:textId="77777777" w:rsidR="0011118A" w:rsidRPr="00DC38C2" w:rsidRDefault="0011118A" w:rsidP="0011118A">
            <w:pPr>
              <w:rPr>
                <w:color w:val="auto"/>
              </w:rPr>
            </w:pPr>
          </w:p>
        </w:tc>
      </w:tr>
      <w:tr w:rsidR="00DC38C2" w:rsidRPr="00DC38C2" w14:paraId="2DBF7FD9" w14:textId="77777777" w:rsidTr="00C9368C">
        <w:trPr>
          <w:trHeight w:val="727"/>
        </w:trPr>
        <w:tc>
          <w:tcPr>
            <w:tcW w:w="5000" w:type="pct"/>
          </w:tcPr>
          <w:p w14:paraId="02326109" w14:textId="2ABEAA10" w:rsidR="0011118A" w:rsidRPr="00520F09" w:rsidRDefault="00520F09" w:rsidP="00C8677D">
            <w:pPr>
              <w:pStyle w:val="ListParagraph"/>
              <w:numPr>
                <w:ilvl w:val="0"/>
                <w:numId w:val="7"/>
              </w:numPr>
              <w:spacing w:after="120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Residence</w:t>
            </w:r>
            <w:r w:rsidR="00C8677D" w:rsidRPr="00520F09">
              <w:rPr>
                <w:color w:val="auto"/>
                <w:sz w:val="18"/>
              </w:rPr>
              <w:t xml:space="preserve"> Hall Association member (2012-2014)</w:t>
            </w:r>
          </w:p>
          <w:p w14:paraId="61C15356" w14:textId="77777777" w:rsidR="00C8677D" w:rsidRPr="00520F09" w:rsidRDefault="00F84C13" w:rsidP="00C8677D">
            <w:pPr>
              <w:pStyle w:val="ListParagraph"/>
              <w:numPr>
                <w:ilvl w:val="0"/>
                <w:numId w:val="7"/>
              </w:numPr>
              <w:spacing w:after="120"/>
              <w:rPr>
                <w:color w:val="auto"/>
                <w:sz w:val="18"/>
              </w:rPr>
            </w:pPr>
            <w:r w:rsidRPr="00520F09">
              <w:rPr>
                <w:color w:val="auto"/>
                <w:sz w:val="18"/>
              </w:rPr>
              <w:t>Leadership Involvement T</w:t>
            </w:r>
            <w:r w:rsidR="00C8677D" w:rsidRPr="00520F09">
              <w:rPr>
                <w:color w:val="auto"/>
                <w:sz w:val="18"/>
              </w:rPr>
              <w:t>eam member (2012-2014)</w:t>
            </w:r>
          </w:p>
          <w:p w14:paraId="50A6E582" w14:textId="50A67662" w:rsidR="004F649D" w:rsidRPr="00DC38C2" w:rsidRDefault="004F649D" w:rsidP="00DC38C2">
            <w:pPr>
              <w:pStyle w:val="ListParagraph"/>
              <w:numPr>
                <w:ilvl w:val="0"/>
                <w:numId w:val="7"/>
              </w:numPr>
              <w:spacing w:after="120"/>
              <w:rPr>
                <w:color w:val="auto"/>
              </w:rPr>
            </w:pPr>
            <w:r w:rsidRPr="00520F09">
              <w:rPr>
                <w:color w:val="auto"/>
                <w:sz w:val="18"/>
              </w:rPr>
              <w:t>Volunteer for the St. Ann</w:t>
            </w:r>
            <w:r w:rsidR="005210FD" w:rsidRPr="00520F09">
              <w:rPr>
                <w:color w:val="auto"/>
                <w:sz w:val="18"/>
              </w:rPr>
              <w:t>’</w:t>
            </w:r>
            <w:r w:rsidR="00520F09">
              <w:rPr>
                <w:color w:val="auto"/>
                <w:sz w:val="18"/>
              </w:rPr>
              <w:t>s C</w:t>
            </w:r>
            <w:r w:rsidRPr="00520F09">
              <w:rPr>
                <w:color w:val="auto"/>
                <w:sz w:val="18"/>
              </w:rPr>
              <w:t>enter (2012)</w:t>
            </w:r>
          </w:p>
        </w:tc>
      </w:tr>
    </w:tbl>
    <w:p w14:paraId="5E11AA4B" w14:textId="77777777" w:rsidR="001F35D0" w:rsidRPr="00855D77" w:rsidRDefault="001F35D0" w:rsidP="00855D77">
      <w:pPr>
        <w:rPr>
          <w:sz w:val="8"/>
        </w:rPr>
      </w:pPr>
    </w:p>
    <w:sectPr w:rsidR="001F35D0" w:rsidRPr="00855D77" w:rsidSect="005A5725">
      <w:type w:val="continuous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D1B27" w14:textId="77777777" w:rsidR="00ED34EE" w:rsidRDefault="00ED34EE">
      <w:pPr>
        <w:spacing w:after="0"/>
      </w:pPr>
      <w:r>
        <w:separator/>
      </w:r>
    </w:p>
    <w:p w14:paraId="70979A2E" w14:textId="77777777" w:rsidR="00ED34EE" w:rsidRDefault="00ED34EE"/>
  </w:endnote>
  <w:endnote w:type="continuationSeparator" w:id="0">
    <w:p w14:paraId="1DF32CA8" w14:textId="77777777" w:rsidR="00ED34EE" w:rsidRDefault="00ED34EE">
      <w:pPr>
        <w:spacing w:after="0"/>
      </w:pPr>
      <w:r>
        <w:continuationSeparator/>
      </w:r>
    </w:p>
    <w:p w14:paraId="1504DE89" w14:textId="77777777" w:rsidR="00ED34EE" w:rsidRDefault="00ED34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DEC2" w14:textId="148AFF38" w:rsidR="001F35D0" w:rsidRDefault="00AC0BD2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0E29F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85492" w14:textId="77777777" w:rsidR="00ED34EE" w:rsidRDefault="00ED34EE">
      <w:pPr>
        <w:spacing w:after="0"/>
      </w:pPr>
      <w:r>
        <w:separator/>
      </w:r>
    </w:p>
    <w:p w14:paraId="0A714D6B" w14:textId="77777777" w:rsidR="00ED34EE" w:rsidRDefault="00ED34EE"/>
  </w:footnote>
  <w:footnote w:type="continuationSeparator" w:id="0">
    <w:p w14:paraId="04664754" w14:textId="77777777" w:rsidR="00ED34EE" w:rsidRDefault="00ED34EE">
      <w:pPr>
        <w:spacing w:after="0"/>
      </w:pPr>
      <w:r>
        <w:continuationSeparator/>
      </w:r>
    </w:p>
    <w:p w14:paraId="62CB0554" w14:textId="77777777" w:rsidR="00ED34EE" w:rsidRDefault="00ED34E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1C710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71C13C7"/>
    <w:multiLevelType w:val="hybridMultilevel"/>
    <w:tmpl w:val="D276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08A1"/>
    <w:multiLevelType w:val="hybridMultilevel"/>
    <w:tmpl w:val="9878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B7682"/>
    <w:multiLevelType w:val="hybridMultilevel"/>
    <w:tmpl w:val="62CC9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C822522C"/>
    <w:lvl w:ilvl="0" w:tplc="6C72EB14">
      <w:start w:val="1"/>
      <w:numFmt w:val="bullet"/>
      <w:pStyle w:val="ListBullet"/>
      <w:lvlText w:val="·"/>
      <w:lvlJc w:val="left"/>
      <w:pPr>
        <w:tabs>
          <w:tab w:val="num" w:pos="202"/>
        </w:tabs>
        <w:ind w:left="202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5" w15:restartNumberingAfterBreak="0">
    <w:nsid w:val="7A7414E7"/>
    <w:multiLevelType w:val="hybridMultilevel"/>
    <w:tmpl w:val="3096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44F4D"/>
    <w:multiLevelType w:val="hybridMultilevel"/>
    <w:tmpl w:val="71E0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99"/>
    <w:rsid w:val="000651C4"/>
    <w:rsid w:val="000C3A4B"/>
    <w:rsid w:val="000E29F2"/>
    <w:rsid w:val="0011118A"/>
    <w:rsid w:val="00187871"/>
    <w:rsid w:val="001F35D0"/>
    <w:rsid w:val="00264165"/>
    <w:rsid w:val="002758E4"/>
    <w:rsid w:val="002A44E3"/>
    <w:rsid w:val="002B2741"/>
    <w:rsid w:val="00342CC9"/>
    <w:rsid w:val="003B1C7F"/>
    <w:rsid w:val="003C5C01"/>
    <w:rsid w:val="003F5F96"/>
    <w:rsid w:val="00447651"/>
    <w:rsid w:val="00493625"/>
    <w:rsid w:val="004A7059"/>
    <w:rsid w:val="004F649D"/>
    <w:rsid w:val="00520F09"/>
    <w:rsid w:val="005210FD"/>
    <w:rsid w:val="0059349A"/>
    <w:rsid w:val="005A5725"/>
    <w:rsid w:val="005E3B66"/>
    <w:rsid w:val="00686F46"/>
    <w:rsid w:val="007A7422"/>
    <w:rsid w:val="007F14E8"/>
    <w:rsid w:val="00855D77"/>
    <w:rsid w:val="00885706"/>
    <w:rsid w:val="00926469"/>
    <w:rsid w:val="00941080"/>
    <w:rsid w:val="009A7404"/>
    <w:rsid w:val="00A072CB"/>
    <w:rsid w:val="00A34099"/>
    <w:rsid w:val="00AA3DF7"/>
    <w:rsid w:val="00AC0BD2"/>
    <w:rsid w:val="00AD66E3"/>
    <w:rsid w:val="00C23152"/>
    <w:rsid w:val="00C24B76"/>
    <w:rsid w:val="00C8677D"/>
    <w:rsid w:val="00C9368C"/>
    <w:rsid w:val="00D66569"/>
    <w:rsid w:val="00D97E2A"/>
    <w:rsid w:val="00DC38C2"/>
    <w:rsid w:val="00DE0A27"/>
    <w:rsid w:val="00E2582D"/>
    <w:rsid w:val="00E46E71"/>
    <w:rsid w:val="00E60B3B"/>
    <w:rsid w:val="00E75F09"/>
    <w:rsid w:val="00ED34EE"/>
    <w:rsid w:val="00F84C13"/>
    <w:rsid w:val="00F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AC8F"/>
  <w15:chartTrackingRefBased/>
  <w15:docId w15:val="{61A91B59-A862-4D5B-B737-1DE89882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1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table" w:customStyle="1" w:styleId="ResumeTable1">
    <w:name w:val="Resume Table1"/>
    <w:basedOn w:val="TableNormal"/>
    <w:uiPriority w:val="99"/>
    <w:rsid w:val="0011118A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97E2A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867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8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8C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8C2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8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8C2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8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8C2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DC38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E66680A5D5424785049DD87C243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21415-1329-4FAF-9331-34366FAE89E3}"/>
      </w:docPartPr>
      <w:docPartBody>
        <w:p w:rsidR="00767E25" w:rsidRDefault="00237834">
          <w:pPr>
            <w:pStyle w:val="89E66680A5D5424785049DD87C2430E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34"/>
    <w:rsid w:val="00237834"/>
    <w:rsid w:val="002609BF"/>
    <w:rsid w:val="002C009E"/>
    <w:rsid w:val="00382F11"/>
    <w:rsid w:val="003B266F"/>
    <w:rsid w:val="004460E3"/>
    <w:rsid w:val="005B632E"/>
    <w:rsid w:val="00767E25"/>
    <w:rsid w:val="00966E05"/>
    <w:rsid w:val="009B0477"/>
    <w:rsid w:val="00D152D8"/>
    <w:rsid w:val="00D8214F"/>
    <w:rsid w:val="00DF02AC"/>
    <w:rsid w:val="00F2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E66680A5D5424785049DD87C2430E6">
    <w:name w:val="89E66680A5D5424785049DD87C2430E6"/>
  </w:style>
  <w:style w:type="paragraph" w:customStyle="1" w:styleId="F130CB2132F242C7A8F25E75AE65C04A">
    <w:name w:val="F130CB2132F242C7A8F25E75AE65C04A"/>
  </w:style>
  <w:style w:type="paragraph" w:customStyle="1" w:styleId="321BA8EBB3E44EEA94A04FD7C46AF8D9">
    <w:name w:val="321BA8EBB3E44EEA94A04FD7C46AF8D9"/>
  </w:style>
  <w:style w:type="paragraph" w:customStyle="1" w:styleId="9D513E9BCFF94E6FB9BC1ABA43720085">
    <w:name w:val="9D513E9BCFF94E6FB9BC1ABA43720085"/>
  </w:style>
  <w:style w:type="paragraph" w:customStyle="1" w:styleId="8EF55A64524A45EA9AB783E95AACC410">
    <w:name w:val="8EF55A64524A45EA9AB783E95AACC410"/>
  </w:style>
  <w:style w:type="paragraph" w:customStyle="1" w:styleId="D1C5B48ACFCF4AACAB531AEF9644196E">
    <w:name w:val="D1C5B48ACFCF4AACAB531AEF9644196E"/>
  </w:style>
  <w:style w:type="character" w:styleId="PlaceholderText">
    <w:name w:val="Placeholder Text"/>
    <w:basedOn w:val="DefaultParagraphFont"/>
    <w:uiPriority w:val="99"/>
    <w:semiHidden/>
    <w:rsid w:val="00966E05"/>
    <w:rPr>
      <w:color w:val="808080"/>
    </w:rPr>
  </w:style>
  <w:style w:type="paragraph" w:customStyle="1" w:styleId="AFBE80333F594302861612774B26AB02">
    <w:name w:val="AFBE80333F594302861612774B26AB02"/>
  </w:style>
  <w:style w:type="paragraph" w:customStyle="1" w:styleId="EC0FADD461904467A70C5CCA92EB07D6">
    <w:name w:val="EC0FADD461904467A70C5CCA92EB07D6"/>
  </w:style>
  <w:style w:type="paragraph" w:customStyle="1" w:styleId="ED55D79E014C437F98D87D2A0C0D9D38">
    <w:name w:val="ED55D79E014C437F98D87D2A0C0D9D38"/>
  </w:style>
  <w:style w:type="paragraph" w:customStyle="1" w:styleId="CF66013D40F946CB91487D752CF2CC5B">
    <w:name w:val="CF66013D40F946CB91487D752CF2CC5B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0214E62D99E44CA98B2A6E8D4102D5F">
    <w:name w:val="A0214E62D99E44CA98B2A6E8D4102D5F"/>
  </w:style>
  <w:style w:type="paragraph" w:customStyle="1" w:styleId="7115A33411E54914AD1B2BCA82314031">
    <w:name w:val="7115A33411E54914AD1B2BCA82314031"/>
  </w:style>
  <w:style w:type="paragraph" w:customStyle="1" w:styleId="D12199E8F1484968A0ECA89CBAC03F58">
    <w:name w:val="D12199E8F1484968A0ECA89CBAC03F58"/>
  </w:style>
  <w:style w:type="paragraph" w:customStyle="1" w:styleId="B362ABF4B31D4408BBFF2AD3BD0793CF">
    <w:name w:val="B362ABF4B31D4408BBFF2AD3BD0793CF"/>
  </w:style>
  <w:style w:type="paragraph" w:customStyle="1" w:styleId="41DD8F7448CC4D5A983105BA28C11643">
    <w:name w:val="41DD8F7448CC4D5A983105BA28C11643"/>
    <w:rsid w:val="00966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J. Merkel</dc:creator>
  <cp:keywords/>
  <dc:description/>
  <cp:lastModifiedBy>David</cp:lastModifiedBy>
  <cp:revision>6</cp:revision>
  <cp:lastPrinted>2017-01-18T20:44:00Z</cp:lastPrinted>
  <dcterms:created xsi:type="dcterms:W3CDTF">2017-01-18T20:45:00Z</dcterms:created>
  <dcterms:modified xsi:type="dcterms:W3CDTF">2017-06-06T00:35:00Z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